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73A" w:rsidRPr="00C17596" w:rsidRDefault="00CD173A">
      <w:pPr>
        <w:rPr>
          <w:rFonts w:ascii="メイリオ" w:eastAsia="メイリオ" w:hAnsi="メイリオ"/>
          <w:b/>
          <w:sz w:val="36"/>
        </w:rPr>
      </w:pPr>
      <w:r w:rsidRPr="00C17596">
        <w:rPr>
          <w:rFonts w:ascii="メイリオ" w:eastAsia="メイリオ" w:hAnsi="メイリオ" w:hint="eastAsia"/>
          <w:b/>
          <w:sz w:val="36"/>
        </w:rPr>
        <w:t>ピンポンゲームをつくってみよう！</w:t>
      </w:r>
    </w:p>
    <w:p w:rsidR="00CD173A" w:rsidRPr="00C17596" w:rsidRDefault="00CD173A" w:rsidP="00051213">
      <w:pPr>
        <w:jc w:val="left"/>
        <w:rPr>
          <w:rFonts w:ascii="メイリオ" w:eastAsia="メイリオ" w:hAnsi="メイリオ"/>
          <w:sz w:val="18"/>
        </w:rPr>
      </w:pPr>
      <w:r w:rsidRPr="00C17596">
        <w:rPr>
          <w:rFonts w:ascii="メイリオ" w:eastAsia="メイリオ" w:hAnsi="メイリオ" w:hint="eastAsia"/>
          <w:sz w:val="18"/>
        </w:rPr>
        <w:t>こんなゲームができるよ。つくってみよう！</w:t>
      </w:r>
    </w:p>
    <w:p w:rsidR="00CD173A" w:rsidRPr="00294A29" w:rsidRDefault="00CD173A" w:rsidP="00833E0C">
      <w:pPr>
        <w:jc w:val="center"/>
        <w:rPr>
          <w:rFonts w:ascii="ＭＳ 明朝"/>
          <w:sz w:val="24"/>
        </w:rPr>
      </w:pPr>
      <w:r w:rsidRPr="00F02014">
        <w:rPr>
          <w:rFonts w:ascii="ＭＳ 明朝"/>
          <w:b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図 1" o:spid="_x0000_i1025" type="#_x0000_t75" style="width:148.5pt;height:113.25pt;visibility:visible">
            <v:imagedata r:id="rId5" o:title=""/>
          </v:shape>
        </w:pict>
      </w:r>
      <w:r>
        <w:rPr>
          <w:rFonts w:ascii="ＭＳ 明朝" w:hAnsi="ＭＳ 明朝" w:hint="eastAsia"/>
          <w:sz w:val="24"/>
        </w:rPr>
        <w:t xml:space="preserve">　　　　</w:t>
      </w:r>
      <w:r w:rsidRPr="00F02014">
        <w:rPr>
          <w:rFonts w:ascii="ＭＳ 明朝"/>
          <w:noProof/>
          <w:sz w:val="24"/>
        </w:rPr>
        <w:pict>
          <v:shape id="図 3" o:spid="_x0000_i1026" type="#_x0000_t75" style="width:148.5pt;height:112.5pt;visibility:visible">
            <v:imagedata r:id="rId6" o:title=""/>
          </v:shape>
        </w:pict>
      </w:r>
    </w:p>
    <w:p w:rsidR="00CD173A" w:rsidRDefault="00CD173A" w:rsidP="00541912">
      <w:pPr>
        <w:ind w:right="964"/>
        <w:rPr>
          <w:rFonts w:ascii="ＭＳ 明朝"/>
          <w:b/>
          <w:sz w:val="24"/>
        </w:rPr>
      </w:pPr>
    </w:p>
    <w:p w:rsidR="00CD173A" w:rsidRPr="00C17596" w:rsidRDefault="00CD173A" w:rsidP="006E3DF0">
      <w:pPr>
        <w:ind w:right="964"/>
        <w:jc w:val="left"/>
        <w:rPr>
          <w:rFonts w:ascii="メイリオ" w:eastAsia="メイリオ" w:hAnsi="メイリオ"/>
          <w:sz w:val="18"/>
        </w:rPr>
      </w:pPr>
      <w:r w:rsidRPr="00C17596">
        <w:rPr>
          <w:rFonts w:ascii="メイリオ" w:eastAsia="メイリオ" w:hAnsi="メイリオ" w:hint="eastAsia"/>
          <w:sz w:val="18"/>
        </w:rPr>
        <w:t>まずは、かべを表示させてみよう。したのコマンドをにゅうりょくすると、がめんのそとがわにしろいわくができるよ。</w:t>
      </w:r>
    </w:p>
    <w:p w:rsidR="00CD173A" w:rsidRDefault="00CD173A" w:rsidP="006E3DF0">
      <w:pPr>
        <w:ind w:right="964"/>
        <w:jc w:val="left"/>
        <w:rPr>
          <w:rFonts w:ascii="ＭＳ 明朝"/>
          <w:sz w:val="24"/>
        </w:rPr>
      </w:pPr>
      <w:r w:rsidRPr="00F02014">
        <w:rPr>
          <w:rFonts w:ascii="ＭＳ 明朝"/>
          <w:noProof/>
          <w:sz w:val="24"/>
        </w:rPr>
        <w:pict>
          <v:shape id="図 2" o:spid="_x0000_i1027" type="#_x0000_t75" style="width:422.25pt;height:15pt;visibility:visible">
            <v:imagedata r:id="rId7" o:title=""/>
          </v:shape>
        </w:pict>
      </w:r>
    </w:p>
    <w:p w:rsidR="00CD173A" w:rsidRDefault="00CD173A" w:rsidP="006E3DF0">
      <w:pPr>
        <w:ind w:right="964"/>
        <w:jc w:val="left"/>
        <w:rPr>
          <w:rFonts w:ascii="ＭＳ 明朝"/>
          <w:sz w:val="24"/>
        </w:rPr>
      </w:pPr>
    </w:p>
    <w:p w:rsidR="00CD173A" w:rsidRPr="00C17596" w:rsidRDefault="00CD173A" w:rsidP="006E3DF0">
      <w:pPr>
        <w:ind w:right="964"/>
        <w:jc w:val="left"/>
        <w:rPr>
          <w:rFonts w:ascii="メイリオ" w:eastAsia="メイリオ" w:hAnsi="メイリオ"/>
          <w:sz w:val="18"/>
        </w:rPr>
      </w:pPr>
      <w:r w:rsidRPr="00C17596">
        <w:rPr>
          <w:rFonts w:ascii="メイリオ" w:eastAsia="メイリオ" w:hAnsi="メイリオ" w:hint="eastAsia"/>
          <w:sz w:val="18"/>
        </w:rPr>
        <w:t>つぎにボールとパドルをひょうじさせるよ。</w:t>
      </w:r>
    </w:p>
    <w:p w:rsidR="00CD173A" w:rsidRDefault="00CD173A" w:rsidP="006E3DF0">
      <w:pPr>
        <w:ind w:right="964"/>
        <w:jc w:val="left"/>
        <w:rPr>
          <w:rFonts w:ascii="ＭＳ 明朝"/>
          <w:sz w:val="24"/>
        </w:rPr>
      </w:pPr>
      <w:r w:rsidRPr="00F02014">
        <w:rPr>
          <w:rFonts w:ascii="ＭＳ 明朝"/>
          <w:noProof/>
          <w:sz w:val="24"/>
        </w:rPr>
        <w:pict>
          <v:shape id="図 8" o:spid="_x0000_i1028" type="#_x0000_t75" style="width:422.25pt;height:107.25pt;visibility:visible">
            <v:imagedata r:id="rId8" o:title=""/>
          </v:shape>
        </w:pict>
      </w:r>
    </w:p>
    <w:p w:rsidR="00CD173A" w:rsidRPr="00C17596" w:rsidRDefault="00CD173A" w:rsidP="006E3DF0">
      <w:pPr>
        <w:ind w:right="964"/>
        <w:jc w:val="left"/>
        <w:rPr>
          <w:rFonts w:ascii="メイリオ" w:eastAsia="メイリオ" w:hAnsi="メイリオ" w:cs="Segoe UI Emoji"/>
          <w:sz w:val="18"/>
        </w:rPr>
      </w:pPr>
      <w:r w:rsidRPr="00C17596">
        <w:rPr>
          <w:rFonts w:ascii="メイリオ" w:eastAsia="メイリオ" w:hAnsi="メイリオ"/>
          <w:sz w:val="18"/>
        </w:rPr>
        <w:t>CHR</w:t>
      </w:r>
      <w:r w:rsidRPr="00C17596">
        <w:rPr>
          <w:rFonts w:ascii="メイリオ" w:eastAsia="メイリオ" w:hAnsi="メイリオ" w:hint="eastAsia"/>
          <w:sz w:val="18"/>
        </w:rPr>
        <w:t>＄</w:t>
      </w:r>
      <w:r w:rsidRPr="00C17596">
        <w:rPr>
          <w:rFonts w:ascii="メイリオ" w:eastAsia="メイリオ" w:hAnsi="メイリオ"/>
          <w:sz w:val="18"/>
        </w:rPr>
        <w:t xml:space="preserve">() </w:t>
      </w:r>
      <w:r w:rsidRPr="00C17596">
        <w:rPr>
          <w:rFonts w:ascii="メイリオ" w:eastAsia="メイリオ" w:hAnsi="メイリオ" w:hint="eastAsia"/>
          <w:sz w:val="18"/>
        </w:rPr>
        <w:t>のかっこのなかの</w:t>
      </w:r>
      <w:r w:rsidRPr="00C17596">
        <w:rPr>
          <w:rFonts w:ascii="メイリオ" w:eastAsia="メイリオ" w:hAnsi="メイリオ"/>
          <w:sz w:val="18"/>
        </w:rPr>
        <w:t xml:space="preserve"> </w:t>
      </w:r>
      <w:r w:rsidRPr="00C17596">
        <w:rPr>
          <w:rFonts w:ascii="メイリオ" w:eastAsia="メイリオ" w:hAnsi="メイリオ" w:hint="eastAsia"/>
          <w:sz w:val="18"/>
        </w:rPr>
        <w:t>＃</w:t>
      </w:r>
      <w:r w:rsidRPr="00C17596">
        <w:rPr>
          <w:rFonts w:ascii="メイリオ" w:eastAsia="メイリオ" w:hAnsi="メイリオ"/>
          <w:sz w:val="18"/>
        </w:rPr>
        <w:t xml:space="preserve">E8 </w:t>
      </w:r>
      <w:r w:rsidRPr="00C17596">
        <w:rPr>
          <w:rFonts w:ascii="メイリオ" w:eastAsia="メイリオ" w:hAnsi="メイリオ" w:hint="eastAsia"/>
          <w:sz w:val="18"/>
        </w:rPr>
        <w:t>は</w:t>
      </w:r>
      <w:r w:rsidRPr="00C17596">
        <w:rPr>
          <w:rFonts w:ascii="メイリオ" w:eastAsia="メイリオ" w:hAnsi="メイリオ"/>
          <w:sz w:val="18"/>
        </w:rPr>
        <w:t xml:space="preserve"> </w:t>
      </w:r>
      <w:r w:rsidRPr="00C17596">
        <w:rPr>
          <w:rFonts w:ascii="ƒƒCƒŠƒI Western" w:eastAsia="メイリオ" w:hAnsi="ƒƒCƒŠƒI Western" w:cs="Segoe UI Emoji"/>
          <w:sz w:val="18"/>
        </w:rPr>
        <w:t>○</w:t>
      </w:r>
      <w:r w:rsidRPr="00C17596">
        <w:rPr>
          <w:rFonts w:ascii="メイリオ" w:eastAsia="メイリオ" w:hAnsi="メイリオ" w:hint="eastAsia"/>
          <w:sz w:val="18"/>
        </w:rPr>
        <w:t>、</w:t>
      </w:r>
      <w:r w:rsidRPr="00C17596">
        <w:rPr>
          <w:rFonts w:ascii="メイリオ" w:eastAsia="メイリオ" w:hAnsi="メイリオ"/>
          <w:sz w:val="18"/>
        </w:rPr>
        <w:t xml:space="preserve"> </w:t>
      </w:r>
      <w:r w:rsidRPr="00C17596">
        <w:rPr>
          <w:rFonts w:ascii="メイリオ" w:eastAsia="メイリオ" w:hAnsi="メイリオ" w:hint="eastAsia"/>
          <w:sz w:val="18"/>
        </w:rPr>
        <w:t>＃</w:t>
      </w:r>
      <w:r w:rsidRPr="00C17596">
        <w:rPr>
          <w:rFonts w:ascii="メイリオ" w:eastAsia="メイリオ" w:hAnsi="メイリオ"/>
          <w:sz w:val="18"/>
        </w:rPr>
        <w:t xml:space="preserve">01 </w:t>
      </w:r>
      <w:r w:rsidRPr="00C17596">
        <w:rPr>
          <w:rFonts w:ascii="メイリオ" w:eastAsia="メイリオ" w:hAnsi="メイリオ" w:hint="eastAsia"/>
          <w:sz w:val="18"/>
        </w:rPr>
        <w:t>は</w:t>
      </w:r>
      <w:r w:rsidRPr="00C17596">
        <w:rPr>
          <w:rFonts w:ascii="メイリオ" w:eastAsia="メイリオ" w:hAnsi="メイリオ"/>
          <w:sz w:val="18"/>
        </w:rPr>
        <w:t xml:space="preserve"> </w:t>
      </w:r>
      <w:r w:rsidRPr="00C17596">
        <w:rPr>
          <w:rFonts w:ascii="ƒƒCƒŠƒI Western" w:eastAsia="メイリオ" w:hAnsi="ƒƒCƒŠƒI Western" w:cs="Segoe UI Emoji"/>
          <w:sz w:val="18"/>
        </w:rPr>
        <w:t>□</w:t>
      </w:r>
      <w:r w:rsidRPr="00C17596">
        <w:rPr>
          <w:rFonts w:ascii="メイリオ" w:eastAsia="メイリオ" w:hAnsi="メイリオ"/>
          <w:sz w:val="18"/>
        </w:rPr>
        <w:t xml:space="preserve"> </w:t>
      </w:r>
      <w:r w:rsidRPr="00C17596">
        <w:rPr>
          <w:rFonts w:ascii="メイリオ" w:eastAsia="メイリオ" w:hAnsi="メイリオ" w:hint="eastAsia"/>
          <w:sz w:val="18"/>
        </w:rPr>
        <w:t>のことだよ。</w:t>
      </w:r>
    </w:p>
    <w:p w:rsidR="00CD173A" w:rsidRPr="00C17596" w:rsidRDefault="00CD173A" w:rsidP="006E3DF0">
      <w:pPr>
        <w:ind w:right="964"/>
        <w:jc w:val="left"/>
        <w:rPr>
          <w:rFonts w:ascii="メイリオ" w:eastAsia="メイリオ" w:hAnsi="メイリオ"/>
          <w:sz w:val="18"/>
        </w:rPr>
      </w:pPr>
    </w:p>
    <w:p w:rsidR="00CD173A" w:rsidRPr="00C17596" w:rsidRDefault="00CD173A" w:rsidP="006E3DF0">
      <w:pPr>
        <w:ind w:right="964"/>
        <w:jc w:val="left"/>
        <w:rPr>
          <w:rFonts w:ascii="メイリオ" w:eastAsia="メイリオ" w:hAnsi="メイリオ"/>
          <w:sz w:val="18"/>
        </w:rPr>
      </w:pPr>
      <w:r w:rsidRPr="00C17596">
        <w:rPr>
          <w:rFonts w:ascii="メイリオ" w:eastAsia="メイリオ" w:hAnsi="メイリオ" w:hint="eastAsia"/>
          <w:sz w:val="18"/>
        </w:rPr>
        <w:t>こんどはパドルとボールをうごかしてみよう。</w:t>
      </w:r>
    </w:p>
    <w:p w:rsidR="00CD173A" w:rsidRPr="00C17596" w:rsidRDefault="00CD173A" w:rsidP="006E3DF0">
      <w:pPr>
        <w:ind w:right="964"/>
        <w:jc w:val="left"/>
        <w:rPr>
          <w:rFonts w:ascii="メイリオ" w:eastAsia="メイリオ" w:hAnsi="メイリオ"/>
          <w:sz w:val="18"/>
        </w:rPr>
      </w:pPr>
      <w:r w:rsidRPr="00C17596">
        <w:rPr>
          <w:rFonts w:ascii="メイリオ" w:eastAsia="メイリオ" w:hAnsi="メイリオ" w:hint="eastAsia"/>
          <w:sz w:val="18"/>
        </w:rPr>
        <w:t>まずはパドル。</w:t>
      </w:r>
    </w:p>
    <w:p w:rsidR="00CD173A" w:rsidRDefault="00CD173A" w:rsidP="006E3DF0">
      <w:pPr>
        <w:ind w:right="964"/>
        <w:jc w:val="left"/>
        <w:rPr>
          <w:rFonts w:ascii="ＭＳ 明朝"/>
          <w:sz w:val="24"/>
        </w:rPr>
      </w:pPr>
      <w:r w:rsidRPr="00F02014">
        <w:rPr>
          <w:rFonts w:ascii="ＭＳ 明朝"/>
          <w:sz w:val="24"/>
        </w:rPr>
        <w:pict>
          <v:shape id="_x0000_i1029" type="#_x0000_t75" style="width:422.25pt;height:54.75pt">
            <v:imagedata r:id="rId9" o:title=""/>
          </v:shape>
        </w:pict>
      </w:r>
    </w:p>
    <w:p w:rsidR="00CD173A" w:rsidRDefault="00CD173A" w:rsidP="006E3DF0">
      <w:pPr>
        <w:ind w:right="964"/>
        <w:jc w:val="left"/>
        <w:rPr>
          <w:rFonts w:ascii="ＭＳ 明朝"/>
          <w:sz w:val="24"/>
        </w:rPr>
      </w:pPr>
    </w:p>
    <w:p w:rsidR="00CD173A" w:rsidRPr="00C17596" w:rsidRDefault="00CD173A" w:rsidP="006E3DF0">
      <w:pPr>
        <w:ind w:right="964"/>
        <w:jc w:val="left"/>
        <w:rPr>
          <w:rFonts w:ascii="メイリオ" w:eastAsia="メイリオ" w:hAnsi="メイリオ"/>
          <w:sz w:val="18"/>
        </w:rPr>
      </w:pPr>
      <w:r w:rsidRPr="00C17596">
        <w:rPr>
          <w:rFonts w:ascii="メイリオ" w:eastAsia="メイリオ" w:hAnsi="メイリオ" w:hint="eastAsia"/>
          <w:sz w:val="18"/>
        </w:rPr>
        <w:t>そしてボール。</w:t>
      </w:r>
    </w:p>
    <w:p w:rsidR="00CD173A" w:rsidRDefault="00CD173A" w:rsidP="006E3DF0">
      <w:pPr>
        <w:ind w:right="964"/>
        <w:jc w:val="left"/>
        <w:rPr>
          <w:rFonts w:ascii="ＭＳ 明朝"/>
          <w:sz w:val="24"/>
        </w:rPr>
      </w:pPr>
      <w:r w:rsidRPr="00F02014">
        <w:rPr>
          <w:rFonts w:ascii="ＭＳ 明朝"/>
          <w:sz w:val="24"/>
        </w:rPr>
        <w:pict>
          <v:shape id="_x0000_i1030" type="#_x0000_t75" style="width:422.25pt;height:41.25pt">
            <v:imagedata r:id="rId10" o:title=""/>
          </v:shape>
        </w:pict>
      </w:r>
    </w:p>
    <w:p w:rsidR="00CD173A" w:rsidRPr="00C17596" w:rsidRDefault="00CD173A" w:rsidP="006E3DF0">
      <w:pPr>
        <w:ind w:right="964"/>
        <w:jc w:val="left"/>
        <w:rPr>
          <w:rFonts w:ascii="メイリオ" w:eastAsia="メイリオ" w:hAnsi="メイリオ"/>
          <w:sz w:val="18"/>
        </w:rPr>
      </w:pPr>
      <w:r w:rsidRPr="00C17596">
        <w:rPr>
          <w:rFonts w:ascii="メイリオ" w:eastAsia="メイリオ" w:hAnsi="メイリオ" w:hint="eastAsia"/>
          <w:sz w:val="18"/>
        </w:rPr>
        <w:t>このままだとボールはすぐにきえてしまうよね。</w:t>
      </w:r>
    </w:p>
    <w:p w:rsidR="00CD173A" w:rsidRPr="00C17596" w:rsidRDefault="00CD173A" w:rsidP="006E3DF0">
      <w:pPr>
        <w:ind w:right="964"/>
        <w:jc w:val="left"/>
        <w:rPr>
          <w:rFonts w:ascii="メイリオ" w:eastAsia="メイリオ" w:hAnsi="メイリオ"/>
          <w:sz w:val="18"/>
        </w:rPr>
      </w:pPr>
      <w:r>
        <w:rPr>
          <w:rFonts w:ascii="ＭＳ 明朝"/>
          <w:sz w:val="24"/>
        </w:rPr>
        <w:br w:type="column"/>
      </w:r>
      <w:r w:rsidRPr="00C17596">
        <w:rPr>
          <w:rFonts w:ascii="メイリオ" w:eastAsia="メイリオ" w:hAnsi="メイリオ" w:hint="eastAsia"/>
          <w:sz w:val="18"/>
        </w:rPr>
        <w:t>ボールをはねかえしてみよう。</w:t>
      </w:r>
    </w:p>
    <w:p w:rsidR="00CD173A" w:rsidRDefault="00CD173A" w:rsidP="006E3DF0">
      <w:pPr>
        <w:ind w:right="964"/>
        <w:jc w:val="left"/>
        <w:rPr>
          <w:rFonts w:ascii="ＭＳ 明朝"/>
          <w:sz w:val="24"/>
        </w:rPr>
      </w:pPr>
      <w:r w:rsidRPr="00F02014">
        <w:rPr>
          <w:rFonts w:ascii="ＭＳ 明朝"/>
          <w:noProof/>
          <w:sz w:val="24"/>
        </w:rPr>
        <w:pict>
          <v:shape id="図 6" o:spid="_x0000_i1031" type="#_x0000_t75" style="width:420.75pt;height:81pt;visibility:visible">
            <v:imagedata r:id="rId11" o:title=""/>
          </v:shape>
        </w:pict>
      </w:r>
    </w:p>
    <w:p w:rsidR="00CD173A" w:rsidRPr="00C17596" w:rsidRDefault="00CD173A" w:rsidP="006E3DF0">
      <w:pPr>
        <w:ind w:right="964"/>
        <w:jc w:val="left"/>
        <w:rPr>
          <w:rFonts w:ascii="メイリオ" w:eastAsia="メイリオ" w:hAnsi="メイリオ"/>
          <w:sz w:val="18"/>
        </w:rPr>
      </w:pPr>
      <w:r w:rsidRPr="00C17596">
        <w:rPr>
          <w:rFonts w:ascii="メイリオ" w:eastAsia="メイリオ" w:hAnsi="メイリオ"/>
          <w:sz w:val="18"/>
        </w:rPr>
        <w:t>40</w:t>
      </w:r>
      <w:r w:rsidRPr="00C17596">
        <w:rPr>
          <w:rFonts w:ascii="メイリオ" w:eastAsia="メイリオ" w:hAnsi="メイリオ" w:hint="eastAsia"/>
          <w:sz w:val="18"/>
        </w:rPr>
        <w:t>、</w:t>
      </w:r>
      <w:r w:rsidRPr="00C17596">
        <w:rPr>
          <w:rFonts w:ascii="メイリオ" w:eastAsia="メイリオ" w:hAnsi="メイリオ"/>
          <w:sz w:val="18"/>
        </w:rPr>
        <w:t>41</w:t>
      </w:r>
      <w:r w:rsidRPr="00C17596">
        <w:rPr>
          <w:rFonts w:ascii="メイリオ" w:eastAsia="メイリオ" w:hAnsi="メイリオ" w:hint="eastAsia"/>
          <w:sz w:val="18"/>
        </w:rPr>
        <w:t>がパドルや天井とのあたりはんてい、</w:t>
      </w:r>
      <w:r w:rsidRPr="00C17596">
        <w:rPr>
          <w:rFonts w:ascii="メイリオ" w:eastAsia="メイリオ" w:hAnsi="メイリオ"/>
          <w:sz w:val="18"/>
        </w:rPr>
        <w:t>43</w:t>
      </w:r>
      <w:r w:rsidRPr="00C17596">
        <w:rPr>
          <w:rFonts w:ascii="メイリオ" w:eastAsia="メイリオ" w:hAnsi="メイリオ" w:hint="eastAsia"/>
          <w:sz w:val="18"/>
        </w:rPr>
        <w:t>が壁とのあたりはんていだよ。</w:t>
      </w:r>
    </w:p>
    <w:p w:rsidR="00CD173A" w:rsidRPr="00C17596" w:rsidRDefault="00CD173A" w:rsidP="006E3DF0">
      <w:pPr>
        <w:ind w:right="964"/>
        <w:jc w:val="left"/>
        <w:rPr>
          <w:rFonts w:ascii="メイリオ" w:eastAsia="メイリオ" w:hAnsi="メイリオ"/>
          <w:sz w:val="18"/>
        </w:rPr>
      </w:pPr>
    </w:p>
    <w:p w:rsidR="00CD173A" w:rsidRPr="00C17596" w:rsidRDefault="00CD173A" w:rsidP="006E3DF0">
      <w:pPr>
        <w:ind w:right="964"/>
        <w:jc w:val="left"/>
        <w:rPr>
          <w:rFonts w:ascii="メイリオ" w:eastAsia="メイリオ" w:hAnsi="メイリオ"/>
          <w:sz w:val="18"/>
        </w:rPr>
      </w:pPr>
      <w:r w:rsidRPr="00C17596">
        <w:rPr>
          <w:rFonts w:ascii="メイリオ" w:eastAsia="メイリオ" w:hAnsi="メイリオ" w:hint="eastAsia"/>
          <w:sz w:val="18"/>
        </w:rPr>
        <w:t>このままではボールをおとしてしまったとき、ボールがへんなうごきをするよね。ボールをおとしたときに、ゲームオーバーになるようにしてみよう。</w:t>
      </w:r>
    </w:p>
    <w:p w:rsidR="00CD173A" w:rsidRPr="009219A6" w:rsidRDefault="00CD173A" w:rsidP="006E3DF0">
      <w:pPr>
        <w:ind w:right="964"/>
        <w:jc w:val="left"/>
        <w:rPr>
          <w:rFonts w:ascii="ＭＳ 明朝"/>
          <w:sz w:val="24"/>
        </w:rPr>
      </w:pPr>
      <w:r w:rsidRPr="00F02014">
        <w:rPr>
          <w:rFonts w:ascii="ＭＳ 明朝"/>
          <w:noProof/>
          <w:sz w:val="24"/>
        </w:rPr>
        <w:pict>
          <v:shape id="図 12" o:spid="_x0000_i1032" type="#_x0000_t75" style="width:422.25pt;height:39.75pt;visibility:visible">
            <v:imagedata r:id="rId12" o:title=""/>
          </v:shape>
        </w:pict>
      </w:r>
    </w:p>
    <w:p w:rsidR="00CD173A" w:rsidRPr="00C17596" w:rsidRDefault="00CD173A" w:rsidP="006E3DF0">
      <w:pPr>
        <w:ind w:right="964"/>
        <w:jc w:val="left"/>
        <w:rPr>
          <w:rFonts w:ascii="メイリオ" w:eastAsia="メイリオ" w:hAnsi="メイリオ"/>
          <w:sz w:val="18"/>
        </w:rPr>
      </w:pPr>
      <w:r w:rsidRPr="00C17596">
        <w:rPr>
          <w:rFonts w:ascii="メイリオ" w:eastAsia="メイリオ" w:hAnsi="メイリオ" w:hint="eastAsia"/>
          <w:sz w:val="18"/>
        </w:rPr>
        <w:t>これであそべるようになったけど、まだなにかものたりない…</w:t>
      </w:r>
    </w:p>
    <w:p w:rsidR="00CD173A" w:rsidRPr="00C17596" w:rsidRDefault="00CD173A" w:rsidP="006E3DF0">
      <w:pPr>
        <w:ind w:right="964"/>
        <w:jc w:val="left"/>
        <w:rPr>
          <w:rFonts w:ascii="メイリオ" w:eastAsia="メイリオ" w:hAnsi="メイリオ"/>
          <w:sz w:val="18"/>
        </w:rPr>
      </w:pPr>
    </w:p>
    <w:p w:rsidR="00CD173A" w:rsidRPr="00C17596" w:rsidRDefault="00CD173A" w:rsidP="006E3DF0">
      <w:pPr>
        <w:ind w:right="964"/>
        <w:jc w:val="left"/>
        <w:rPr>
          <w:rFonts w:ascii="メイリオ" w:eastAsia="メイリオ" w:hAnsi="メイリオ"/>
          <w:sz w:val="18"/>
        </w:rPr>
      </w:pPr>
      <w:r w:rsidRPr="00C17596">
        <w:rPr>
          <w:rFonts w:ascii="メイリオ" w:eastAsia="メイリオ" w:hAnsi="メイリオ" w:hint="eastAsia"/>
          <w:sz w:val="18"/>
        </w:rPr>
        <w:t>ボールをはねかえしたかいすうを、カウントしてみよう</w:t>
      </w:r>
    </w:p>
    <w:p w:rsidR="00CD173A" w:rsidRPr="00F21C29" w:rsidRDefault="00CD173A" w:rsidP="006E3DF0">
      <w:pPr>
        <w:ind w:right="964"/>
        <w:jc w:val="left"/>
        <w:rPr>
          <w:rFonts w:ascii="ＭＳ 明朝"/>
          <w:sz w:val="24"/>
        </w:rPr>
      </w:pPr>
      <w:r w:rsidRPr="00F02014">
        <w:rPr>
          <w:rFonts w:ascii="ＭＳ 明朝"/>
          <w:sz w:val="24"/>
        </w:rPr>
        <w:pict>
          <v:shape id="_x0000_i1033" type="#_x0000_t75" style="width:422.25pt;height:41.25pt">
            <v:imagedata r:id="rId13" o:title=""/>
          </v:shape>
        </w:pict>
      </w:r>
    </w:p>
    <w:p w:rsidR="00CD173A" w:rsidRPr="00C17596" w:rsidRDefault="00CD173A" w:rsidP="006E3DF0">
      <w:pPr>
        <w:ind w:right="964"/>
        <w:jc w:val="left"/>
        <w:rPr>
          <w:rFonts w:ascii="メイリオ" w:eastAsia="メイリオ" w:hAnsi="メイリオ"/>
          <w:sz w:val="18"/>
        </w:rPr>
      </w:pPr>
      <w:r w:rsidRPr="00C17596">
        <w:rPr>
          <w:rFonts w:ascii="メイリオ" w:eastAsia="メイリオ" w:hAnsi="メイリオ" w:hint="eastAsia"/>
          <w:sz w:val="18"/>
        </w:rPr>
        <w:t>これでスコアがひょうじされたね</w:t>
      </w:r>
    </w:p>
    <w:p w:rsidR="00CD173A" w:rsidRPr="00C17596" w:rsidRDefault="00CD173A" w:rsidP="006E3DF0">
      <w:pPr>
        <w:ind w:right="964"/>
        <w:jc w:val="left"/>
        <w:rPr>
          <w:rFonts w:ascii="メイリオ" w:eastAsia="メイリオ" w:hAnsi="メイリオ"/>
          <w:sz w:val="18"/>
        </w:rPr>
      </w:pPr>
    </w:p>
    <w:p w:rsidR="00CD173A" w:rsidRPr="00C17596" w:rsidRDefault="00CD173A" w:rsidP="006E3DF0">
      <w:pPr>
        <w:ind w:right="964"/>
        <w:jc w:val="left"/>
        <w:rPr>
          <w:rFonts w:ascii="メイリオ" w:eastAsia="メイリオ" w:hAnsi="メイリオ"/>
          <w:sz w:val="18"/>
        </w:rPr>
      </w:pPr>
      <w:r w:rsidRPr="00C17596">
        <w:rPr>
          <w:rFonts w:ascii="メイリオ" w:eastAsia="メイリオ" w:hAnsi="メイリオ" w:hint="eastAsia"/>
          <w:sz w:val="18"/>
        </w:rPr>
        <w:t>ボールをはねかえしたときに、おとをつけてみよう</w:t>
      </w:r>
    </w:p>
    <w:p w:rsidR="00CD173A" w:rsidRDefault="00CD173A" w:rsidP="006E3DF0">
      <w:pPr>
        <w:ind w:right="964"/>
        <w:jc w:val="left"/>
        <w:rPr>
          <w:rFonts w:ascii="ＭＳ 明朝"/>
          <w:sz w:val="24"/>
        </w:rPr>
      </w:pPr>
      <w:r w:rsidRPr="00F02014">
        <w:rPr>
          <w:rFonts w:ascii="ＭＳ 明朝"/>
          <w:noProof/>
          <w:sz w:val="24"/>
        </w:rPr>
        <w:pict>
          <v:shape id="図 7" o:spid="_x0000_i1034" type="#_x0000_t75" style="width:422.25pt;height:15pt;visibility:visible">
            <v:imagedata r:id="rId14" o:title=""/>
          </v:shape>
        </w:pict>
      </w:r>
    </w:p>
    <w:p w:rsidR="00CD173A" w:rsidRDefault="00CD173A" w:rsidP="006E3DF0">
      <w:pPr>
        <w:ind w:right="964"/>
        <w:jc w:val="left"/>
        <w:rPr>
          <w:rFonts w:ascii="ＭＳ 明朝"/>
          <w:sz w:val="24"/>
        </w:rPr>
      </w:pPr>
    </w:p>
    <w:p w:rsidR="00CD173A" w:rsidRPr="00220CDA" w:rsidRDefault="00CD173A" w:rsidP="006E3DF0">
      <w:pPr>
        <w:ind w:right="964"/>
        <w:jc w:val="left"/>
        <w:rPr>
          <w:rFonts w:ascii="ＭＳ 明朝"/>
          <w:sz w:val="24"/>
        </w:rPr>
      </w:pPr>
      <w:r w:rsidRPr="00C17596">
        <w:rPr>
          <w:rFonts w:ascii="メイリオ" w:eastAsia="メイリオ" w:hAnsi="メイリオ" w:hint="eastAsia"/>
          <w:sz w:val="18"/>
        </w:rPr>
        <w:t>ゲームオーバーのときも、</w:t>
      </w:r>
      <w:bookmarkStart w:id="0" w:name="_GoBack"/>
      <w:bookmarkEnd w:id="0"/>
      <w:r w:rsidRPr="00C17596">
        <w:rPr>
          <w:rFonts w:ascii="メイリオ" w:eastAsia="メイリオ" w:hAnsi="メイリオ" w:hint="eastAsia"/>
          <w:sz w:val="18"/>
        </w:rPr>
        <w:t>おとをつけてみよう</w:t>
      </w:r>
      <w:r w:rsidRPr="00F02014">
        <w:rPr>
          <w:rFonts w:ascii="ＭＳ 明朝"/>
          <w:noProof/>
          <w:sz w:val="24"/>
        </w:rPr>
        <w:pict>
          <v:shape id="図 11" o:spid="_x0000_i1035" type="#_x0000_t75" style="width:422.25pt;height:41.25pt;visibility:visible">
            <v:imagedata r:id="rId15" o:title=""/>
          </v:shape>
        </w:pict>
      </w:r>
    </w:p>
    <w:p w:rsidR="00CD173A" w:rsidRPr="00C17596" w:rsidRDefault="00CD173A" w:rsidP="006E3DF0">
      <w:pPr>
        <w:ind w:right="964"/>
        <w:jc w:val="left"/>
        <w:rPr>
          <w:rFonts w:ascii="メイリオ" w:eastAsia="メイリオ" w:hAnsi="メイリオ"/>
          <w:sz w:val="18"/>
        </w:rPr>
      </w:pPr>
      <w:r w:rsidRPr="00C17596">
        <w:rPr>
          <w:rFonts w:ascii="メイリオ" w:eastAsia="メイリオ" w:hAnsi="メイリオ" w:hint="eastAsia"/>
          <w:sz w:val="18"/>
        </w:rPr>
        <w:t>これでたのしいゲームになったね。</w:t>
      </w:r>
    </w:p>
    <w:p w:rsidR="00CD173A" w:rsidRPr="00C17596" w:rsidRDefault="00CD173A" w:rsidP="006E3DF0">
      <w:pPr>
        <w:ind w:right="964"/>
        <w:jc w:val="left"/>
        <w:rPr>
          <w:rFonts w:ascii="メイリオ" w:eastAsia="メイリオ" w:hAnsi="メイリオ"/>
          <w:b/>
          <w:sz w:val="20"/>
          <w:szCs w:val="28"/>
        </w:rPr>
      </w:pPr>
      <w:r>
        <w:rPr>
          <w:rFonts w:ascii="ＭＳ 明朝"/>
          <w:sz w:val="24"/>
        </w:rPr>
        <w:br w:type="column"/>
      </w:r>
      <w:r w:rsidRPr="00C17596">
        <w:rPr>
          <w:rFonts w:ascii="メイリオ" w:eastAsia="メイリオ" w:hAnsi="メイリオ" w:hint="eastAsia"/>
          <w:b/>
          <w:sz w:val="28"/>
          <w:szCs w:val="28"/>
        </w:rPr>
        <w:t>やってみよう</w:t>
      </w:r>
    </w:p>
    <w:p w:rsidR="00CD173A" w:rsidRDefault="00CD173A" w:rsidP="00DB7CB9">
      <w:pPr>
        <w:numPr>
          <w:ilvl w:val="0"/>
          <w:numId w:val="1"/>
        </w:numPr>
        <w:ind w:right="964"/>
        <w:jc w:val="left"/>
        <w:rPr>
          <w:rFonts w:ascii="メイリオ" w:eastAsia="メイリオ" w:hAnsi="メイリオ"/>
          <w:sz w:val="18"/>
          <w:szCs w:val="24"/>
        </w:rPr>
      </w:pPr>
      <w:r>
        <w:rPr>
          <w:rFonts w:ascii="メイリオ" w:eastAsia="メイリオ" w:hAnsi="メイリオ" w:hint="eastAsia"/>
          <w:sz w:val="18"/>
          <w:szCs w:val="24"/>
        </w:rPr>
        <w:t>ボールのうごくはやさをかえてみよう</w:t>
      </w:r>
    </w:p>
    <w:p w:rsidR="00CD173A" w:rsidRDefault="00CD173A" w:rsidP="00DB7CB9">
      <w:pPr>
        <w:ind w:right="964"/>
        <w:jc w:val="left"/>
        <w:rPr>
          <w:rFonts w:ascii="メイリオ" w:eastAsia="メイリオ" w:hAnsi="メイリオ"/>
          <w:sz w:val="18"/>
          <w:szCs w:val="24"/>
        </w:rPr>
      </w:pPr>
    </w:p>
    <w:p w:rsidR="00CD173A" w:rsidRPr="00C17596" w:rsidRDefault="00CD173A" w:rsidP="006E03AC">
      <w:pPr>
        <w:numPr>
          <w:ilvl w:val="0"/>
          <w:numId w:val="1"/>
        </w:numPr>
        <w:ind w:right="964"/>
        <w:jc w:val="left"/>
        <w:rPr>
          <w:rFonts w:ascii="メイリオ" w:eastAsia="メイリオ" w:hAnsi="メイリオ"/>
          <w:sz w:val="18"/>
          <w:szCs w:val="24"/>
        </w:rPr>
      </w:pPr>
      <w:r w:rsidRPr="00C17596">
        <w:rPr>
          <w:rFonts w:ascii="メイリオ" w:eastAsia="メイリオ" w:hAnsi="メイリオ" w:hint="eastAsia"/>
          <w:sz w:val="18"/>
          <w:szCs w:val="24"/>
        </w:rPr>
        <w:t>したのひょうをさんこうにして、オリジナルのボールやパドルをつくってみよう。</w:t>
      </w:r>
    </w:p>
    <w:p w:rsidR="00CD173A" w:rsidRDefault="00CD173A" w:rsidP="00471EC7">
      <w:pPr>
        <w:ind w:right="964"/>
        <w:jc w:val="center"/>
        <w:rPr>
          <w:rFonts w:ascii="ＭＳ 明朝"/>
          <w:sz w:val="24"/>
          <w:szCs w:val="24"/>
        </w:rPr>
      </w:pPr>
      <w:r w:rsidRPr="00F02014">
        <w:rPr>
          <w:rFonts w:ascii="ＭＳ 明朝"/>
          <w:sz w:val="24"/>
          <w:szCs w:val="24"/>
        </w:rPr>
        <w:pict>
          <v:shape id="_x0000_i1036" type="#_x0000_t75" style="width:225pt;height:228.75pt">
            <v:imagedata r:id="rId16" o:title=""/>
          </v:shape>
        </w:pict>
      </w:r>
    </w:p>
    <w:p w:rsidR="00CD173A" w:rsidRPr="00C17596" w:rsidRDefault="00CD173A" w:rsidP="00471EC7">
      <w:pPr>
        <w:ind w:right="964"/>
        <w:jc w:val="center"/>
        <w:rPr>
          <w:rFonts w:ascii="メイリオ" w:eastAsia="メイリオ" w:hAnsi="メイリオ" w:cs="ＭＳ 明朝"/>
          <w:sz w:val="18"/>
          <w:szCs w:val="24"/>
        </w:rPr>
      </w:pPr>
      <w:r w:rsidRPr="00C17596">
        <w:rPr>
          <w:rFonts w:ascii="メイリオ" w:eastAsia="メイリオ" w:hAnsi="メイリオ" w:hint="eastAsia"/>
          <w:sz w:val="18"/>
          <w:szCs w:val="24"/>
        </w:rPr>
        <w:t xml:space="preserve">れい　</w:t>
      </w:r>
      <w:r w:rsidRPr="00C17596">
        <w:rPr>
          <w:rFonts w:ascii="メイリオ" w:eastAsia="メイリオ" w:hAnsi="メイリオ"/>
          <w:sz w:val="18"/>
          <w:szCs w:val="24"/>
        </w:rPr>
        <w:t>CHR$(#EB)</w:t>
      </w:r>
      <w:r w:rsidRPr="00C17596">
        <w:rPr>
          <w:rFonts w:ascii="メイリオ" w:eastAsia="メイリオ" w:hAnsi="メイリオ" w:hint="eastAsia"/>
          <w:sz w:val="18"/>
          <w:szCs w:val="24"/>
        </w:rPr>
        <w:t>で</w:t>
      </w:r>
      <w:r w:rsidRPr="00C17596">
        <w:rPr>
          <w:rFonts w:ascii="メイリオ" w:eastAsia="メイリオ" w:hAnsi="メイリオ" w:cs="ＭＳ 明朝" w:hint="eastAsia"/>
          <w:sz w:val="18"/>
          <w:szCs w:val="24"/>
        </w:rPr>
        <w:t>おにぎりのマーク</w:t>
      </w:r>
    </w:p>
    <w:p w:rsidR="00CD173A" w:rsidRDefault="00CD173A" w:rsidP="00471EC7">
      <w:pPr>
        <w:ind w:right="964"/>
        <w:jc w:val="center"/>
        <w:rPr>
          <w:rFonts w:ascii="ＭＳ 明朝"/>
          <w:sz w:val="24"/>
          <w:szCs w:val="24"/>
        </w:rPr>
      </w:pPr>
    </w:p>
    <w:p w:rsidR="00CD173A" w:rsidRPr="00C17596" w:rsidRDefault="00CD173A" w:rsidP="005230E1">
      <w:pPr>
        <w:numPr>
          <w:ilvl w:val="0"/>
          <w:numId w:val="1"/>
        </w:numPr>
        <w:ind w:right="964"/>
        <w:jc w:val="left"/>
        <w:rPr>
          <w:rFonts w:ascii="メイリオ" w:eastAsia="メイリオ" w:hAnsi="メイリオ"/>
          <w:sz w:val="18"/>
          <w:szCs w:val="24"/>
        </w:rPr>
      </w:pPr>
      <w:r w:rsidRPr="00C17596">
        <w:rPr>
          <w:rFonts w:ascii="メイリオ" w:eastAsia="メイリオ" w:hAnsi="メイリオ" w:hint="eastAsia"/>
          <w:sz w:val="18"/>
          <w:szCs w:val="24"/>
        </w:rPr>
        <w:t>コマンドをかいぞうして</w:t>
      </w:r>
      <w:r>
        <w:rPr>
          <w:rFonts w:ascii="メイリオ" w:eastAsia="メイリオ" w:hAnsi="メイリオ" w:hint="eastAsia"/>
          <w:sz w:val="18"/>
          <w:szCs w:val="24"/>
        </w:rPr>
        <w:t>、</w:t>
      </w:r>
      <w:r w:rsidRPr="00C17596">
        <w:rPr>
          <w:rFonts w:ascii="メイリオ" w:eastAsia="メイリオ" w:hAnsi="メイリオ" w:hint="eastAsia"/>
          <w:sz w:val="18"/>
          <w:szCs w:val="24"/>
        </w:rPr>
        <w:t>スコアを</w:t>
      </w:r>
      <w:r w:rsidRPr="00C17596">
        <w:rPr>
          <w:rFonts w:ascii="メイリオ" w:eastAsia="メイリオ" w:hAnsi="メイリオ"/>
          <w:sz w:val="18"/>
          <w:szCs w:val="24"/>
        </w:rPr>
        <w:t>10000</w:t>
      </w:r>
      <w:r w:rsidRPr="00C17596">
        <w:rPr>
          <w:rFonts w:ascii="メイリオ" w:eastAsia="メイリオ" w:hAnsi="メイリオ" w:hint="eastAsia"/>
          <w:sz w:val="18"/>
          <w:szCs w:val="24"/>
        </w:rPr>
        <w:t>にしてみよう</w:t>
      </w:r>
    </w:p>
    <w:p w:rsidR="00CD173A" w:rsidRPr="00C17596" w:rsidRDefault="00CD173A" w:rsidP="005230E1">
      <w:pPr>
        <w:ind w:right="964"/>
        <w:jc w:val="left"/>
        <w:rPr>
          <w:rFonts w:ascii="メイリオ" w:eastAsia="メイリオ" w:hAnsi="メイリオ"/>
          <w:sz w:val="18"/>
          <w:szCs w:val="24"/>
        </w:rPr>
      </w:pPr>
    </w:p>
    <w:p w:rsidR="00CD173A" w:rsidRDefault="00CD173A" w:rsidP="00C17596">
      <w:pPr>
        <w:numPr>
          <w:ilvl w:val="0"/>
          <w:numId w:val="1"/>
        </w:numPr>
        <w:ind w:right="964"/>
        <w:jc w:val="left"/>
        <w:rPr>
          <w:rFonts w:ascii="メイリオ" w:eastAsia="メイリオ" w:hAnsi="メイリオ"/>
          <w:sz w:val="18"/>
          <w:szCs w:val="24"/>
        </w:rPr>
      </w:pPr>
      <w:r w:rsidRPr="00C17596">
        <w:rPr>
          <w:rFonts w:ascii="メイリオ" w:eastAsia="メイリオ" w:hAnsi="メイリオ" w:hint="eastAsia"/>
          <w:sz w:val="18"/>
          <w:szCs w:val="24"/>
        </w:rPr>
        <w:t>ゲームオーバーのときのおんがくを</w:t>
      </w:r>
      <w:r>
        <w:rPr>
          <w:rFonts w:ascii="メイリオ" w:eastAsia="メイリオ" w:hAnsi="メイリオ"/>
          <w:sz w:val="18"/>
          <w:szCs w:val="24"/>
        </w:rPr>
        <w:t xml:space="preserve"> </w:t>
      </w:r>
      <w:r w:rsidRPr="00C17596">
        <w:rPr>
          <w:rFonts w:ascii="メイリオ" w:eastAsia="メイリオ" w:hAnsi="メイリオ" w:hint="eastAsia"/>
          <w:sz w:val="18"/>
          <w:szCs w:val="24"/>
        </w:rPr>
        <w:t>“</w:t>
      </w:r>
      <w:r>
        <w:rPr>
          <w:rFonts w:ascii="メイリオ" w:eastAsia="メイリオ" w:hAnsi="メイリオ" w:hint="eastAsia"/>
          <w:color w:val="111111"/>
          <w:sz w:val="18"/>
          <w:szCs w:val="18"/>
        </w:rPr>
        <w:t>きらきらぼし</w:t>
      </w:r>
      <w:r w:rsidRPr="00C17596">
        <w:rPr>
          <w:rFonts w:ascii="メイリオ" w:eastAsia="メイリオ" w:hAnsi="メイリオ" w:hint="eastAsia"/>
          <w:sz w:val="18"/>
          <w:szCs w:val="24"/>
        </w:rPr>
        <w:t>”</w:t>
      </w:r>
      <w:r>
        <w:rPr>
          <w:rFonts w:ascii="メイリオ" w:eastAsia="メイリオ" w:hAnsi="メイリオ"/>
          <w:sz w:val="18"/>
          <w:szCs w:val="24"/>
        </w:rPr>
        <w:t xml:space="preserve"> </w:t>
      </w:r>
      <w:r>
        <w:rPr>
          <w:rFonts w:ascii="メイリオ" w:eastAsia="メイリオ" w:hAnsi="メイリオ" w:hint="eastAsia"/>
          <w:sz w:val="18"/>
          <w:szCs w:val="24"/>
        </w:rPr>
        <w:t>にしてみよう。また、</w:t>
      </w:r>
      <w:r w:rsidRPr="00C17596">
        <w:rPr>
          <w:rFonts w:ascii="メイリオ" w:eastAsia="メイリオ" w:hAnsi="メイリオ" w:hint="eastAsia"/>
          <w:sz w:val="18"/>
          <w:szCs w:val="24"/>
        </w:rPr>
        <w:t>オリジナルの</w:t>
      </w:r>
      <w:r w:rsidRPr="00C17596">
        <w:rPr>
          <w:rFonts w:ascii="メイリオ" w:eastAsia="メイリオ" w:hAnsi="メイリオ" w:cs="ＭＳ 明朝" w:hint="eastAsia"/>
          <w:sz w:val="18"/>
          <w:szCs w:val="24"/>
        </w:rPr>
        <w:t>おんがく</w:t>
      </w:r>
      <w:r>
        <w:rPr>
          <w:rFonts w:ascii="メイリオ" w:eastAsia="メイリオ" w:hAnsi="メイリオ" w:hint="eastAsia"/>
          <w:sz w:val="18"/>
          <w:szCs w:val="24"/>
        </w:rPr>
        <w:t>も</w:t>
      </w:r>
      <w:r w:rsidRPr="00C17596">
        <w:rPr>
          <w:rFonts w:ascii="メイリオ" w:eastAsia="メイリオ" w:hAnsi="メイリオ" w:hint="eastAsia"/>
          <w:sz w:val="18"/>
          <w:szCs w:val="24"/>
        </w:rPr>
        <w:t>ならしてみよう</w:t>
      </w:r>
    </w:p>
    <w:p w:rsidR="00CD173A" w:rsidRDefault="00CD173A" w:rsidP="0072558B">
      <w:pPr>
        <w:ind w:right="964"/>
        <w:jc w:val="center"/>
        <w:rPr>
          <w:rFonts w:ascii="メイリオ" w:eastAsia="メイリオ" w:hAnsi="メイリオ"/>
          <w:sz w:val="18"/>
          <w:szCs w:val="24"/>
        </w:rPr>
      </w:pPr>
      <w:r>
        <w:rPr>
          <w:rFonts w:ascii="メイリオ" w:eastAsia="メイリオ" w:hAnsi="メイリオ" w:hint="eastAsia"/>
          <w:sz w:val="18"/>
          <w:szCs w:val="24"/>
        </w:rPr>
        <w:t>きらきらぼしのおと</w:t>
      </w:r>
    </w:p>
    <w:tbl>
      <w:tblPr>
        <w:tblW w:w="6793" w:type="dxa"/>
        <w:jc w:val="center"/>
        <w:tblInd w:w="-591" w:type="dxa"/>
        <w:tblLayout w:type="fixed"/>
        <w:tblCellMar>
          <w:left w:w="99" w:type="dxa"/>
          <w:right w:w="99" w:type="dxa"/>
        </w:tblCellMar>
        <w:tblLook w:val="0000"/>
      </w:tblPr>
      <w:tblGrid>
        <w:gridCol w:w="810"/>
        <w:gridCol w:w="427"/>
        <w:gridCol w:w="427"/>
        <w:gridCol w:w="428"/>
        <w:gridCol w:w="427"/>
        <w:gridCol w:w="427"/>
        <w:gridCol w:w="428"/>
        <w:gridCol w:w="427"/>
        <w:gridCol w:w="427"/>
        <w:gridCol w:w="428"/>
        <w:gridCol w:w="427"/>
        <w:gridCol w:w="427"/>
        <w:gridCol w:w="428"/>
        <w:gridCol w:w="427"/>
        <w:gridCol w:w="428"/>
      </w:tblGrid>
      <w:tr w:rsidR="00CD173A" w:rsidRPr="0072558B" w:rsidTr="0072558B">
        <w:trPr>
          <w:trHeight w:val="27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73A" w:rsidRPr="0072558B" w:rsidRDefault="00CD173A" w:rsidP="0072558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72558B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おと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73A" w:rsidRPr="0072558B" w:rsidRDefault="00CD173A" w:rsidP="0072558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72558B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C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73A" w:rsidRPr="0072558B" w:rsidRDefault="00CD173A" w:rsidP="0072558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72558B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C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73A" w:rsidRPr="0072558B" w:rsidRDefault="00CD173A" w:rsidP="0072558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72558B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G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73A" w:rsidRPr="0072558B" w:rsidRDefault="00CD173A" w:rsidP="0072558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72558B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G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73A" w:rsidRPr="0072558B" w:rsidRDefault="00CD173A" w:rsidP="0072558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72558B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A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73A" w:rsidRPr="0072558B" w:rsidRDefault="00CD173A" w:rsidP="0072558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72558B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A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73A" w:rsidRPr="0072558B" w:rsidRDefault="00CD173A" w:rsidP="0072558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72558B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G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73A" w:rsidRPr="0072558B" w:rsidRDefault="00CD173A" w:rsidP="0072558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72558B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F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73A" w:rsidRPr="0072558B" w:rsidRDefault="00CD173A" w:rsidP="0072558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72558B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F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73A" w:rsidRPr="0072558B" w:rsidRDefault="00CD173A" w:rsidP="0072558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72558B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E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73A" w:rsidRPr="0072558B" w:rsidRDefault="00CD173A" w:rsidP="0072558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72558B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E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73A" w:rsidRPr="0072558B" w:rsidRDefault="00CD173A" w:rsidP="0072558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72558B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D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73A" w:rsidRPr="0072558B" w:rsidRDefault="00CD173A" w:rsidP="0072558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72558B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D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73A" w:rsidRPr="0072558B" w:rsidRDefault="00CD173A" w:rsidP="0072558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72558B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C</w:t>
            </w:r>
          </w:p>
        </w:tc>
      </w:tr>
      <w:tr w:rsidR="00CD173A" w:rsidRPr="0072558B" w:rsidTr="0072558B">
        <w:trPr>
          <w:trHeight w:val="27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73A" w:rsidRPr="0072558B" w:rsidRDefault="00CD173A" w:rsidP="0072558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72558B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ながさ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73A" w:rsidRPr="0072558B" w:rsidRDefault="00CD173A" w:rsidP="0072558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72558B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L4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73A" w:rsidRPr="0072558B" w:rsidRDefault="00CD173A" w:rsidP="0072558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72558B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L4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73A" w:rsidRPr="0072558B" w:rsidRDefault="00CD173A" w:rsidP="0072558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72558B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L4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73A" w:rsidRPr="0072558B" w:rsidRDefault="00CD173A" w:rsidP="0072558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72558B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L4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73A" w:rsidRPr="0072558B" w:rsidRDefault="00CD173A" w:rsidP="0072558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72558B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L4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73A" w:rsidRPr="0072558B" w:rsidRDefault="00CD173A" w:rsidP="0072558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72558B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L4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73A" w:rsidRPr="0072558B" w:rsidRDefault="00CD173A" w:rsidP="0072558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72558B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L2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73A" w:rsidRPr="0072558B" w:rsidRDefault="00CD173A" w:rsidP="0072558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72558B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L4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73A" w:rsidRPr="0072558B" w:rsidRDefault="00CD173A" w:rsidP="0072558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72558B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L4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73A" w:rsidRPr="0072558B" w:rsidRDefault="00CD173A" w:rsidP="0072558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72558B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L4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73A" w:rsidRPr="0072558B" w:rsidRDefault="00CD173A" w:rsidP="0072558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72558B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L4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73A" w:rsidRPr="0072558B" w:rsidRDefault="00CD173A" w:rsidP="0072558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72558B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L4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73A" w:rsidRPr="0072558B" w:rsidRDefault="00CD173A" w:rsidP="0072558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72558B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L4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173A" w:rsidRPr="0072558B" w:rsidRDefault="00CD173A" w:rsidP="0072558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72558B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L2</w:t>
            </w:r>
          </w:p>
        </w:tc>
      </w:tr>
    </w:tbl>
    <w:p w:rsidR="00CD173A" w:rsidRPr="00C17596" w:rsidRDefault="00CD173A" w:rsidP="0072558B">
      <w:pPr>
        <w:ind w:right="964"/>
        <w:jc w:val="left"/>
        <w:rPr>
          <w:rFonts w:ascii="メイリオ" w:eastAsia="メイリオ" w:hAnsi="メイリオ"/>
          <w:sz w:val="18"/>
          <w:szCs w:val="24"/>
        </w:rPr>
      </w:pPr>
    </w:p>
    <w:sectPr w:rsidR="00CD173A" w:rsidRPr="00C17596" w:rsidSect="00E2211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 Emoji">
    <w:altName w:val="Segoe UI Symbol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ƒƒCƒŠƒI Western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BF40F4"/>
    <w:multiLevelType w:val="hybridMultilevel"/>
    <w:tmpl w:val="0DD04922"/>
    <w:lvl w:ilvl="0" w:tplc="C4428A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6552"/>
    <w:rsid w:val="00051213"/>
    <w:rsid w:val="00097972"/>
    <w:rsid w:val="000B5476"/>
    <w:rsid w:val="00220CDA"/>
    <w:rsid w:val="00294A29"/>
    <w:rsid w:val="003166A7"/>
    <w:rsid w:val="00317240"/>
    <w:rsid w:val="00331454"/>
    <w:rsid w:val="00357C6E"/>
    <w:rsid w:val="00443A44"/>
    <w:rsid w:val="00471EC7"/>
    <w:rsid w:val="004B620E"/>
    <w:rsid w:val="005230E1"/>
    <w:rsid w:val="00541912"/>
    <w:rsid w:val="00605CA5"/>
    <w:rsid w:val="006B6D55"/>
    <w:rsid w:val="006E03AC"/>
    <w:rsid w:val="006E3DF0"/>
    <w:rsid w:val="0072558B"/>
    <w:rsid w:val="00797163"/>
    <w:rsid w:val="00833E0C"/>
    <w:rsid w:val="009219A6"/>
    <w:rsid w:val="00A76552"/>
    <w:rsid w:val="00AD47E2"/>
    <w:rsid w:val="00AD61E4"/>
    <w:rsid w:val="00AE3D8B"/>
    <w:rsid w:val="00B16A2F"/>
    <w:rsid w:val="00C17596"/>
    <w:rsid w:val="00CD173A"/>
    <w:rsid w:val="00D203AA"/>
    <w:rsid w:val="00D7019B"/>
    <w:rsid w:val="00DB7CB9"/>
    <w:rsid w:val="00DE38CA"/>
    <w:rsid w:val="00DE796D"/>
    <w:rsid w:val="00E17749"/>
    <w:rsid w:val="00E22112"/>
    <w:rsid w:val="00E92891"/>
    <w:rsid w:val="00EA7BF5"/>
    <w:rsid w:val="00ED4157"/>
    <w:rsid w:val="00F02014"/>
    <w:rsid w:val="00F21C29"/>
    <w:rsid w:val="00FB7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112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833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164</TotalTime>
  <Pages>3</Pages>
  <Words>114</Words>
  <Characters>655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桐沢英明</cp:lastModifiedBy>
  <cp:revision>8</cp:revision>
  <dcterms:created xsi:type="dcterms:W3CDTF">2017-02-09T09:41:00Z</dcterms:created>
  <dcterms:modified xsi:type="dcterms:W3CDTF">2017-02-10T14:01:00Z</dcterms:modified>
</cp:coreProperties>
</file>